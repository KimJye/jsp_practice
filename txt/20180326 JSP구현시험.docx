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7991" w14:textId="3E193C0F" w:rsidR="000B2011" w:rsidRDefault="000B2011" w:rsidP="000B2011">
      <w:pPr>
        <w:pStyle w:val="Heading1"/>
      </w:pPr>
      <w:bookmarkStart w:id="0" w:name="_GoBack"/>
      <w:bookmarkEnd w:id="0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Pr="000B2011">
        <w:rPr>
          <w:rFonts w:hint="eastAsia"/>
        </w:rPr>
        <w:t>업로드</w:t>
      </w:r>
    </w:p>
    <w:p w14:paraId="0550A876" w14:textId="77777777" w:rsidR="000B2011" w:rsidRPr="000B2011" w:rsidRDefault="000B2011" w:rsidP="000B2011"/>
    <w:p w14:paraId="325433A0" w14:textId="7D4A16F4" w:rsidR="00B33FB0" w:rsidRPr="003628FC" w:rsidRDefault="00B33FB0" w:rsidP="00B33FB0">
      <w:pPr>
        <w:pStyle w:val="Heading2"/>
      </w:pPr>
      <w:r w:rsidRPr="003628FC">
        <w:rPr>
          <w:rFonts w:hint="eastAsia"/>
        </w:rPr>
        <w:t xml:space="preserve">프로젝트명 </w:t>
      </w:r>
      <w:r w:rsidRPr="003628FC">
        <w:t>A</w:t>
      </w:r>
      <w:r w:rsidRPr="003628FC">
        <w:rPr>
          <w:rFonts w:hint="eastAsia"/>
        </w:rPr>
        <w:t>학번</w:t>
      </w:r>
    </w:p>
    <w:p w14:paraId="634D4190" w14:textId="77777777" w:rsidR="00B33FB0" w:rsidRDefault="00B33FB0" w:rsidP="00B33FB0">
      <w:r>
        <w:rPr>
          <w:rFonts w:hint="eastAsia"/>
        </w:rPr>
        <w:t xml:space="preserve">  예:) </w:t>
      </w:r>
      <w:r>
        <w:t>A201032054</w:t>
      </w:r>
    </w:p>
    <w:p w14:paraId="25D9133F" w14:textId="0D77C144" w:rsidR="00B33FB0" w:rsidRDefault="00B33FB0" w:rsidP="00B33FB0"/>
    <w:p w14:paraId="463DF664" w14:textId="77777777" w:rsidR="00B33FB0" w:rsidRPr="003C7BCA" w:rsidRDefault="00B33FB0" w:rsidP="00B33FB0"/>
    <w:p w14:paraId="6B5BDB8F" w14:textId="79EB5DA5" w:rsidR="00493155" w:rsidRPr="003628FC" w:rsidRDefault="00493155" w:rsidP="00B33FB0">
      <w:pPr>
        <w:pStyle w:val="Heading2"/>
      </w:pPr>
      <w:r>
        <w:rPr>
          <w:rFonts w:hint="eastAsia"/>
        </w:rPr>
        <w:t>프로젝트</w:t>
      </w:r>
      <w:r w:rsidRPr="003628FC">
        <w:rPr>
          <w:rFonts w:hint="eastAsia"/>
        </w:rPr>
        <w:t xml:space="preserve"> 제출</w:t>
      </w:r>
    </w:p>
    <w:p w14:paraId="3E02F270" w14:textId="77777777" w:rsidR="00493155" w:rsidRPr="003628FC" w:rsidRDefault="00493155" w:rsidP="00493155">
      <w:r w:rsidRPr="003628FC">
        <w:rPr>
          <w:rFonts w:hint="eastAsia"/>
        </w:rPr>
        <w:t>프로젝트</w:t>
      </w:r>
      <w:r w:rsidRPr="003628FC">
        <w:t xml:space="preserve"> </w:t>
      </w:r>
      <w:r w:rsidRPr="003628FC">
        <w:rPr>
          <w:rFonts w:hint="eastAsia"/>
        </w:rPr>
        <w:t>폴더만 압축해서 제출하라</w:t>
      </w:r>
    </w:p>
    <w:p w14:paraId="121B8556" w14:textId="3D876E03" w:rsidR="00493155" w:rsidRDefault="00493155" w:rsidP="00493155">
      <w:r>
        <w:rPr>
          <w:rFonts w:hint="eastAsia"/>
        </w:rPr>
        <w:t xml:space="preserve">제출할 파일명: </w:t>
      </w:r>
      <w:r w:rsidR="00B33FB0">
        <w:rPr>
          <w:rFonts w:hint="eastAsia"/>
          <w:b/>
        </w:rPr>
        <w:t>A학</w:t>
      </w:r>
      <w:r w:rsidRPr="003C7BCA">
        <w:rPr>
          <w:rFonts w:hint="eastAsia"/>
          <w:b/>
        </w:rPr>
        <w:t>번-일련번호.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 w:rsidR="00B33FB0">
        <w:t>A</w:t>
      </w:r>
      <w:r>
        <w:t>201032054-1.zip</w:t>
      </w:r>
    </w:p>
    <w:p w14:paraId="44D6F521" w14:textId="7462FFF6" w:rsidR="00493155" w:rsidRDefault="00493155" w:rsidP="00493155"/>
    <w:p w14:paraId="17A74548" w14:textId="77777777" w:rsidR="00444D9D" w:rsidRPr="00B0466B" w:rsidRDefault="00444D9D" w:rsidP="00444D9D">
      <w:pPr>
        <w:rPr>
          <w:b/>
          <w:sz w:val="24"/>
        </w:rPr>
      </w:pPr>
      <w:r w:rsidRPr="00B0466B">
        <w:rPr>
          <w:rFonts w:hint="eastAsia"/>
          <w:b/>
          <w:sz w:val="24"/>
        </w:rPr>
        <w:t>중간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제출:</w:t>
      </w:r>
    </w:p>
    <w:p w14:paraId="07198E43" w14:textId="77777777" w:rsidR="00444D9D" w:rsidRDefault="00444D9D" w:rsidP="00444D9D">
      <w:r>
        <w:rPr>
          <w:rFonts w:hint="eastAsia"/>
        </w:rPr>
        <w:t xml:space="preserve">30분 마다, 프로젝트폴더를 </w:t>
      </w:r>
      <w:r>
        <w:t>zip</w:t>
      </w:r>
      <w:r>
        <w:rPr>
          <w:rFonts w:hint="eastAsia"/>
        </w:rPr>
        <w:t>으로 압축하여 제출하라.</w:t>
      </w:r>
    </w:p>
    <w:p w14:paraId="15026347" w14:textId="77777777" w:rsidR="00444D9D" w:rsidRPr="00444D9D" w:rsidRDefault="00444D9D" w:rsidP="00493155"/>
    <w:p w14:paraId="0586D85F" w14:textId="07EFBCAD" w:rsidR="00493155" w:rsidRDefault="00493155" w:rsidP="00493155">
      <w:r>
        <w:rPr>
          <w:rFonts w:hint="eastAsia"/>
        </w:rPr>
        <w:t xml:space="preserve">파일명에 한글이 포함되면 </w:t>
      </w:r>
      <w:r w:rsidR="00B33FB0">
        <w:rPr>
          <w:rFonts w:hint="eastAsia"/>
        </w:rPr>
        <w:t xml:space="preserve">업로드할 때 </w:t>
      </w:r>
      <w:r>
        <w:rPr>
          <w:rFonts w:hint="eastAsia"/>
        </w:rPr>
        <w:t>에러 발생함.</w:t>
      </w:r>
    </w:p>
    <w:p w14:paraId="6BF7D54B" w14:textId="77777777" w:rsidR="00444D9D" w:rsidRDefault="00444D9D" w:rsidP="00493155"/>
    <w:p w14:paraId="21275EC6" w14:textId="5EE0AA73" w:rsidR="00493155" w:rsidRDefault="00493155" w:rsidP="00493155">
      <w:r>
        <w:rPr>
          <w:rFonts w:hint="eastAsia"/>
        </w:rPr>
        <w:t>제출된 파일은 다운로드 할 수 없고, 삭제할 수도 없다.</w:t>
      </w:r>
    </w:p>
    <w:p w14:paraId="305B727D" w14:textId="4B770B45" w:rsidR="000B2011" w:rsidRDefault="000B2011" w:rsidP="000B201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3F43E147" w14:textId="68B0BA1C" w:rsidR="000B2011" w:rsidRDefault="000B2011" w:rsidP="000B2011">
      <w:r>
        <w:rPr>
          <w:rFonts w:hint="eastAsia"/>
        </w:rPr>
        <w:t xml:space="preserve">일련번호를 더한 파일명으로 새로 업로드하라. </w:t>
      </w:r>
      <w:r>
        <w:t>(</w:t>
      </w:r>
      <w:r>
        <w:rPr>
          <w:rFonts w:hint="eastAsia"/>
        </w:rPr>
        <w:t xml:space="preserve">예: </w:t>
      </w:r>
      <w:r>
        <w:t>A</w:t>
      </w:r>
      <w:r>
        <w:rPr>
          <w:rFonts w:hint="eastAsia"/>
        </w:rPr>
        <w:t>201032054-2.</w:t>
      </w:r>
      <w:r>
        <w:t>zip, A201032054-3.zip)</w:t>
      </w:r>
    </w:p>
    <w:p w14:paraId="2A263FA7" w14:textId="77777777" w:rsidR="000B2011" w:rsidRPr="00183D9D" w:rsidRDefault="000B2011" w:rsidP="000B2011"/>
    <w:p w14:paraId="1864C1DC" w14:textId="77777777" w:rsidR="000B2011" w:rsidRPr="00B0466B" w:rsidRDefault="000B2011" w:rsidP="000B2011">
      <w:pPr>
        <w:rPr>
          <w:b/>
          <w:sz w:val="24"/>
        </w:rPr>
      </w:pPr>
      <w:r w:rsidRPr="00B0466B">
        <w:rPr>
          <w:rFonts w:hint="eastAsia"/>
          <w:b/>
          <w:sz w:val="24"/>
        </w:rPr>
        <w:t>최종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결과물 제출:</w:t>
      </w:r>
    </w:p>
    <w:p w14:paraId="4F39EE59" w14:textId="5BC2D7B1" w:rsidR="000B2011" w:rsidRDefault="000B2011" w:rsidP="000B2011">
      <w:pPr>
        <w:rPr>
          <w:u w:val="single"/>
        </w:rPr>
      </w:pPr>
      <w:r>
        <w:rPr>
          <w:rFonts w:hint="eastAsia"/>
        </w:rPr>
        <w:t xml:space="preserve">제출할 파일명은 </w:t>
      </w:r>
      <w:r w:rsidR="008A268A">
        <w:t>A</w:t>
      </w:r>
      <w:r>
        <w:rPr>
          <w:rFonts w:hint="eastAsia"/>
        </w:rPr>
        <w:t>학번</w:t>
      </w:r>
      <w:r>
        <w:t>-</w:t>
      </w:r>
      <w:r>
        <w:rPr>
          <w:rFonts w:hint="eastAsia"/>
        </w:rPr>
        <w:t>일련번호.</w:t>
      </w:r>
      <w:r>
        <w:t>zip (</w:t>
      </w:r>
      <w:r>
        <w:rPr>
          <w:rFonts w:hint="eastAsia"/>
        </w:rPr>
        <w:t xml:space="preserve">예: </w:t>
      </w:r>
      <w:r w:rsidR="008A268A">
        <w:t>A</w:t>
      </w:r>
      <w:r>
        <w:t xml:space="preserve">201032054-2.zip) </w:t>
      </w:r>
      <w:r w:rsidRPr="00183D9D">
        <w:rPr>
          <w:u w:val="single"/>
        </w:rPr>
        <w:t>(</w:t>
      </w:r>
      <w:r w:rsidRPr="00183D9D">
        <w:rPr>
          <w:rFonts w:hint="eastAsia"/>
          <w:u w:val="single"/>
        </w:rPr>
        <w:t xml:space="preserve">파일명에 한글이 포함되면 </w:t>
      </w:r>
      <w:r>
        <w:rPr>
          <w:rFonts w:hint="eastAsia"/>
          <w:u w:val="single"/>
        </w:rPr>
        <w:t xml:space="preserve">절대 </w:t>
      </w:r>
      <w:r w:rsidRPr="00183D9D">
        <w:rPr>
          <w:rFonts w:hint="eastAsia"/>
          <w:u w:val="single"/>
        </w:rPr>
        <w:t>안 됨)</w:t>
      </w:r>
    </w:p>
    <w:p w14:paraId="7C79B8C0" w14:textId="2163C293" w:rsidR="000B2011" w:rsidRDefault="000B2011" w:rsidP="000B201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64B19795" w14:textId="4FD22774" w:rsidR="000B2011" w:rsidRPr="00183D9D" w:rsidRDefault="000B2011" w:rsidP="000B2011">
      <w:r>
        <w:rPr>
          <w:rFonts w:hint="eastAsia"/>
        </w:rPr>
        <w:t>일련번호를 더한 파일명으로 새로 업로드하라.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 w:rsidR="008A268A">
        <w:t>A</w:t>
      </w:r>
      <w:r>
        <w:t>201032054-5.zip)</w:t>
      </w:r>
    </w:p>
    <w:p w14:paraId="0C111675" w14:textId="60DD78C6" w:rsidR="000B2011" w:rsidRDefault="000B2011" w:rsidP="000B2011">
      <w:r>
        <w:rPr>
          <w:rFonts w:hint="eastAsia"/>
        </w:rPr>
        <w:t>일련번호가 가장 큰 파일이 최종 결과물로 인정된다.</w:t>
      </w:r>
    </w:p>
    <w:p w14:paraId="00791AF9" w14:textId="68821690" w:rsidR="00493155" w:rsidRDefault="00493155" w:rsidP="00493155"/>
    <w:p w14:paraId="61A88A45" w14:textId="77777777" w:rsidR="008A268A" w:rsidRDefault="008A268A" w:rsidP="00493155"/>
    <w:p w14:paraId="2391AAB4" w14:textId="77777777" w:rsidR="00493155" w:rsidRPr="003628FC" w:rsidRDefault="00493155" w:rsidP="00493155">
      <w:pPr>
        <w:pStyle w:val="Heading2"/>
      </w:pPr>
      <w:r w:rsidRPr="003628FC">
        <w:rPr>
          <w:rFonts w:hint="eastAsia"/>
        </w:rPr>
        <w:t>무선 네트웍</w:t>
      </w:r>
    </w:p>
    <w:p w14:paraId="3BECD4B9" w14:textId="77777777" w:rsidR="00C50C95" w:rsidRDefault="00C50C95" w:rsidP="00493155">
      <w:r>
        <w:rPr>
          <w:rFonts w:hint="eastAsia"/>
        </w:rPr>
        <w:t xml:space="preserve">교내 </w:t>
      </w:r>
      <w:r w:rsidR="00493155">
        <w:rPr>
          <w:rFonts w:hint="eastAsia"/>
        </w:rPr>
        <w:t>무선 네트웍</w:t>
      </w:r>
      <w:r>
        <w:rPr>
          <w:rFonts w:hint="eastAsia"/>
        </w:rPr>
        <w:t>에 연결해야 업로드 가능함</w:t>
      </w:r>
    </w:p>
    <w:p w14:paraId="2EB19643" w14:textId="77777777" w:rsidR="00493155" w:rsidRDefault="00493155" w:rsidP="00493155"/>
    <w:p w14:paraId="6DDE6579" w14:textId="77777777" w:rsidR="00493155" w:rsidRDefault="00493155" w:rsidP="00493155"/>
    <w:p w14:paraId="07E7CAB2" w14:textId="77777777" w:rsidR="00493155" w:rsidRPr="003628FC" w:rsidRDefault="00493155" w:rsidP="00493155">
      <w:pPr>
        <w:pStyle w:val="Heading2"/>
      </w:pPr>
      <w:r w:rsidRPr="003628FC">
        <w:t xml:space="preserve">ftp </w:t>
      </w:r>
      <w:r w:rsidRPr="003628FC">
        <w:rPr>
          <w:rFonts w:hint="eastAsia"/>
        </w:rPr>
        <w:t>업로드 방법</w:t>
      </w:r>
    </w:p>
    <w:p w14:paraId="6257CC54" w14:textId="77777777" w:rsidR="00493155" w:rsidRDefault="00493155" w:rsidP="00493155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14:paraId="5D469F29" w14:textId="77777777" w:rsidR="00493155" w:rsidRDefault="00493155" w:rsidP="00493155">
      <w:r>
        <w:t>ftp://192.168.61.10</w:t>
      </w:r>
    </w:p>
    <w:p w14:paraId="7954D044" w14:textId="77777777" w:rsidR="00493155" w:rsidRDefault="00493155" w:rsidP="00493155">
      <w:r>
        <w:rPr>
          <w:rFonts w:hint="eastAsia"/>
        </w:rPr>
        <w:t>를 입력하고 엔터 키를 누른다.</w:t>
      </w:r>
    </w:p>
    <w:p w14:paraId="45C6C1E1" w14:textId="77777777" w:rsidR="00493155" w:rsidRDefault="00493155" w:rsidP="00493155">
      <w:r>
        <w:rPr>
          <w:noProof/>
        </w:rPr>
        <w:drawing>
          <wp:inline distT="0" distB="0" distL="0" distR="0" wp14:anchorId="2674F1B2" wp14:editId="52D0EC05">
            <wp:extent cx="4381025" cy="33147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3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445" w14:textId="77777777" w:rsidR="00493155" w:rsidRDefault="00493155" w:rsidP="00493155"/>
    <w:p w14:paraId="69F8AB9B" w14:textId="77777777" w:rsidR="00493155" w:rsidRDefault="00493155" w:rsidP="00493155">
      <w:r>
        <w:rPr>
          <w:noProof/>
        </w:rPr>
        <w:lastRenderedPageBreak/>
        <w:drawing>
          <wp:inline distT="0" distB="0" distL="0" distR="0" wp14:anchorId="2CED2FBC" wp14:editId="224D1218">
            <wp:extent cx="4295098" cy="29454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52EC" w14:textId="77777777" w:rsidR="00493155" w:rsidRDefault="00493155" w:rsidP="00493155">
      <w:r>
        <w:rPr>
          <w:rFonts w:hint="eastAsia"/>
        </w:rPr>
        <w:t>사용자 이름: upload</w:t>
      </w:r>
    </w:p>
    <w:p w14:paraId="3665D3A5" w14:textId="77777777" w:rsidR="00493155" w:rsidRDefault="00493155" w:rsidP="00493155">
      <w:r>
        <w:rPr>
          <w:rFonts w:hint="eastAsia"/>
        </w:rPr>
        <w:t>암호</w:t>
      </w:r>
      <w:r>
        <w:t>: upload</w:t>
      </w:r>
    </w:p>
    <w:p w14:paraId="7B752559" w14:textId="2F5C883E" w:rsidR="00493155" w:rsidRDefault="00493155" w:rsidP="00493155"/>
    <w:p w14:paraId="0BE36E78" w14:textId="2F11B10F" w:rsidR="00C50C95" w:rsidRDefault="00C50C95" w:rsidP="00493155"/>
    <w:p w14:paraId="54C26085" w14:textId="24ABCE39" w:rsidR="00C50C95" w:rsidRDefault="00C50C95" w:rsidP="00C50C95">
      <w:pPr>
        <w:pStyle w:val="Heading3"/>
      </w:pPr>
      <w:r>
        <w:rPr>
          <w:rFonts w:hint="eastAsia"/>
        </w:rPr>
        <w:t>업로드에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6E132869" w14:textId="358AEF57" w:rsidR="00C13C30" w:rsidRDefault="00C13C30" w:rsidP="00C13C30">
      <w:r w:rsidRPr="00C13C30">
        <w:t>https://filezilla-project.org/</w:t>
      </w:r>
    </w:p>
    <w:p w14:paraId="2E0CB792" w14:textId="087FA972" w:rsidR="00C13C30" w:rsidRDefault="00C13C30" w:rsidP="00C13C30">
      <w:r>
        <w:rPr>
          <w:rFonts w:hint="eastAsia"/>
        </w:rPr>
        <w:t>F</w:t>
      </w:r>
      <w:r>
        <w:t>ileZilla FTP Client</w:t>
      </w:r>
      <w:r>
        <w:rPr>
          <w:rFonts w:hint="eastAsia"/>
        </w:rPr>
        <w:t xml:space="preserve"> 프로그램을 다운로드하고 설치하여</w:t>
      </w:r>
    </w:p>
    <w:p w14:paraId="24941D55" w14:textId="0AEE7BE5" w:rsidR="00C13C30" w:rsidRPr="00C13C30" w:rsidRDefault="00C13C30" w:rsidP="00C13C30">
      <w:r>
        <w:rPr>
          <w:rFonts w:hint="eastAsia"/>
        </w:rPr>
        <w:t>이 프로그램을 이용해서 업로드하라.</w:t>
      </w:r>
    </w:p>
    <w:p w14:paraId="279E3BD7" w14:textId="77777777" w:rsidR="00C50C95" w:rsidRPr="00C50C95" w:rsidRDefault="00C50C95" w:rsidP="00C50C95"/>
    <w:p w14:paraId="5826C150" w14:textId="77777777" w:rsidR="00493155" w:rsidRDefault="00493155" w:rsidP="00493155"/>
    <w:p w14:paraId="61D30F2C" w14:textId="77777777" w:rsidR="00493155" w:rsidRPr="003628FC" w:rsidRDefault="00493155" w:rsidP="00493155">
      <w:pPr>
        <w:pStyle w:val="Heading2"/>
      </w:pPr>
      <w:r w:rsidRPr="003628FC">
        <w:rPr>
          <w:rFonts w:hint="eastAsia"/>
        </w:rPr>
        <w:t>업로드 잘되었는지 확인하기</w:t>
      </w:r>
    </w:p>
    <w:p w14:paraId="78FA0783" w14:textId="77777777" w:rsidR="00493155" w:rsidRDefault="00493155" w:rsidP="00493155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14:paraId="2AFF2873" w14:textId="77777777" w:rsidR="00493155" w:rsidRDefault="00493155" w:rsidP="00493155">
      <w:r>
        <w:t xml:space="preserve">Windows </w:t>
      </w:r>
      <w:r>
        <w:rPr>
          <w:rFonts w:hint="eastAsia"/>
        </w:rPr>
        <w:t>탐색기를 다시 실행한다.</w:t>
      </w:r>
    </w:p>
    <w:p w14:paraId="19BF80FF" w14:textId="77777777" w:rsidR="00493155" w:rsidRDefault="00493155" w:rsidP="00493155">
      <w:r>
        <w:rPr>
          <w:rFonts w:hint="eastAsia"/>
        </w:rPr>
        <w:t>ftp 서버에 연결한다.</w:t>
      </w:r>
    </w:p>
    <w:p w14:paraId="62C47979" w14:textId="77777777" w:rsidR="00493155" w:rsidRDefault="00493155" w:rsidP="00493155">
      <w:r>
        <w:rPr>
          <w:rFonts w:hint="eastAsia"/>
        </w:rPr>
        <w:t>파일 목록에서 내가 제출한 파일명을 찾는다.</w:t>
      </w:r>
    </w:p>
    <w:p w14:paraId="5E84D3F3" w14:textId="77777777" w:rsidR="00C13C30" w:rsidRDefault="00C13C30" w:rsidP="00730659">
      <w:pPr>
        <w:rPr>
          <w:b/>
          <w:sz w:val="24"/>
        </w:rPr>
      </w:pPr>
    </w:p>
    <w:p w14:paraId="31273F54" w14:textId="2F41BA6C" w:rsidR="000B2011" w:rsidRDefault="000B20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998D24" w14:textId="4A10B059" w:rsidR="00730659" w:rsidRPr="000B2011" w:rsidRDefault="000B2011" w:rsidP="000B2011">
      <w:pPr>
        <w:pStyle w:val="Heading1"/>
      </w:pPr>
      <w:r w:rsidRPr="000B2011">
        <w:rPr>
          <w:rFonts w:hint="eastAsia"/>
        </w:rPr>
        <w:lastRenderedPageBreak/>
        <w:t>시험문제</w:t>
      </w:r>
    </w:p>
    <w:p w14:paraId="31606A14" w14:textId="4C242E26" w:rsidR="00AE41EC" w:rsidRDefault="00AE41EC" w:rsidP="00AE41EC">
      <w:pPr>
        <w:pStyle w:val="Heading2"/>
      </w:pPr>
      <w:r>
        <w:rPr>
          <w:rFonts w:hint="eastAsia"/>
        </w:rPr>
        <w:t>e</w:t>
      </w:r>
      <w:r>
        <w:t>xam1.jsp</w:t>
      </w:r>
    </w:p>
    <w:p w14:paraId="5AD25DBA" w14:textId="77777777" w:rsidR="00F12B13" w:rsidRDefault="00AE41EC" w:rsidP="00AE41EC">
      <w:r>
        <w:rPr>
          <w:rFonts w:hint="eastAsia"/>
        </w:rPr>
        <w:t>구구단 출력</w:t>
      </w:r>
    </w:p>
    <w:p w14:paraId="536287F4" w14:textId="77777777" w:rsidR="00AE41EC" w:rsidRDefault="00AE41EC" w:rsidP="00AE41EC">
      <w:r>
        <w:rPr>
          <w:noProof/>
        </w:rPr>
        <w:drawing>
          <wp:inline distT="0" distB="0" distL="0" distR="0" wp14:anchorId="4995FEA8" wp14:editId="1A5746BB">
            <wp:extent cx="2355011" cy="256465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165" cy="25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E40" w14:textId="77777777" w:rsidR="00AE41EC" w:rsidRDefault="00AE41EC" w:rsidP="00AE41EC">
      <w:r>
        <w:rPr>
          <w:rFonts w:hint="eastAsia"/>
        </w:rPr>
        <w:t>중첩된 f</w:t>
      </w:r>
      <w:r>
        <w:t xml:space="preserve">or </w:t>
      </w:r>
      <w:r>
        <w:rPr>
          <w:rFonts w:hint="eastAsia"/>
        </w:rPr>
        <w:t>반복문을 이용하여 구현하시오.</w:t>
      </w:r>
    </w:p>
    <w:p w14:paraId="42261239" w14:textId="64C58057" w:rsidR="00AE41EC" w:rsidRDefault="00AE41EC" w:rsidP="00AE41EC"/>
    <w:p w14:paraId="07D97009" w14:textId="33785422" w:rsidR="00055854" w:rsidRDefault="00055854" w:rsidP="00055854">
      <w:pPr>
        <w:pStyle w:val="Heading3"/>
        <w:rPr>
          <w:rFonts w:hint="eastAsia"/>
        </w:rPr>
      </w:pPr>
      <w:r>
        <w:rPr>
          <w:rFonts w:hint="eastAsia"/>
        </w:rPr>
        <w:t>구현</w:t>
      </w:r>
      <w:r>
        <w:rPr>
          <w:rFonts w:hint="eastAsia"/>
        </w:rPr>
        <w:t>#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5ADE" w14:paraId="2DF95776" w14:textId="77777777" w:rsidTr="00E45ADE">
        <w:tc>
          <w:tcPr>
            <w:tcW w:w="10456" w:type="dxa"/>
          </w:tcPr>
          <w:p w14:paraId="7BE82BAB" w14:textId="77777777" w:rsidR="00271BDF" w:rsidRDefault="00271BDF" w:rsidP="00CC110B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14E04565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AD2FA58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0ADB0D30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095B0CC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59AC4B17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1C9880C" w14:textId="77777777" w:rsidR="00271BDF" w:rsidRDefault="00271BDF" w:rsidP="00CC110B">
            <w:pPr>
              <w:pStyle w:val="a0"/>
            </w:pP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B751444" w14:textId="77777777" w:rsidR="00271BDF" w:rsidRDefault="00271BDF" w:rsidP="00CC110B">
            <w:pPr>
              <w:pStyle w:val="a0"/>
            </w:pP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>; }</w:t>
            </w:r>
          </w:p>
          <w:p w14:paraId="059761BA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B8CDB23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5BF9AE5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2A5FA1E" w14:textId="77777777" w:rsidR="00271BDF" w:rsidRDefault="00271BDF" w:rsidP="00CC110B">
            <w:pPr>
              <w:pStyle w:val="a0"/>
            </w:pPr>
          </w:p>
          <w:p w14:paraId="547909D8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427B7F1B" w14:textId="77777777" w:rsidR="00271BDF" w:rsidRDefault="00271BDF" w:rsidP="00CC110B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 = 0; i &lt; 2; ++i) { </w:t>
            </w:r>
            <w:r>
              <w:rPr>
                <w:color w:val="BF5F3F"/>
              </w:rPr>
              <w:t>%&gt;</w:t>
            </w:r>
          </w:p>
          <w:p w14:paraId="16C80E45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3D83048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a = 2; a &lt;= 5; ++a) {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</w:t>
            </w:r>
          </w:p>
          <w:p w14:paraId="67C0EB02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</w:t>
            </w:r>
            <w:r>
              <w:t>'background: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(i + a) % 2 == 0 ? </w:t>
            </w:r>
            <w:r>
              <w:t>"#ddffdd"</w:t>
            </w:r>
            <w:r>
              <w:rPr>
                <w:color w:val="000000"/>
              </w:rPr>
              <w:t xml:space="preserve"> : </w:t>
            </w:r>
            <w:r>
              <w:t>"#ffffdd"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t>'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6F04960C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b = 1; b &lt;= 9; ++b) { </w:t>
            </w:r>
            <w:r>
              <w:rPr>
                <w:color w:val="BF5F3F"/>
              </w:rPr>
              <w:t>%&gt;</w:t>
            </w:r>
          </w:p>
          <w:p w14:paraId="1DFD40E6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i * 4 + a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x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=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(i * 4 + a) *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rPr>
                <w:color w:val="008080"/>
              </w:rPr>
              <w:t>/&gt;</w:t>
            </w:r>
          </w:p>
          <w:p w14:paraId="17AF78D2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41BACBC8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36289A0A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4EAA3811" w14:textId="77777777" w:rsidR="00271BDF" w:rsidRDefault="00271BDF" w:rsidP="00CC110B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7335B41F" w14:textId="77777777" w:rsidR="00271BDF" w:rsidRDefault="00271BDF" w:rsidP="00CC110B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6E4C0232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74FD1898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CA576BB" w14:textId="77777777" w:rsidR="00271BDF" w:rsidRDefault="00271BDF" w:rsidP="00CC110B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E0C03C3" w14:textId="77777777" w:rsidR="00E45ADE" w:rsidRDefault="00E45ADE" w:rsidP="00CC110B">
            <w:pPr>
              <w:pStyle w:val="a0"/>
              <w:rPr>
                <w:rFonts w:hint="eastAsia"/>
              </w:rPr>
            </w:pPr>
          </w:p>
        </w:tc>
      </w:tr>
    </w:tbl>
    <w:p w14:paraId="25BFBD14" w14:textId="49EFC279" w:rsidR="00E45ADE" w:rsidRDefault="00E45ADE" w:rsidP="00AE41EC"/>
    <w:p w14:paraId="0E046AC9" w14:textId="5A8157CA" w:rsidR="00C00624" w:rsidRDefault="00C00624" w:rsidP="00AE41EC"/>
    <w:p w14:paraId="2F11D81F" w14:textId="5A9CDAC7" w:rsidR="00C00624" w:rsidRDefault="00C0062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81E300" w14:textId="0E53F4D9" w:rsidR="00C00624" w:rsidRDefault="00C00624" w:rsidP="00C00624">
      <w:pPr>
        <w:pStyle w:val="Heading3"/>
      </w:pPr>
      <w:r>
        <w:rPr>
          <w:rFonts w:hint="eastAsia"/>
        </w:rPr>
        <w:lastRenderedPageBreak/>
        <w:t>구현</w:t>
      </w:r>
      <w:r>
        <w:rPr>
          <w:rFonts w:hint="eastAsia"/>
        </w:rPr>
        <w:t>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624" w14:paraId="49F5785F" w14:textId="77777777" w:rsidTr="00C00624">
        <w:tc>
          <w:tcPr>
            <w:tcW w:w="10456" w:type="dxa"/>
          </w:tcPr>
          <w:p w14:paraId="772A6893" w14:textId="77777777" w:rsidR="00C00624" w:rsidRDefault="00C00624" w:rsidP="00C00624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30FAD6CD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20F32A4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1691F3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8E9DEFC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4F1C3CDE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957E9E4" w14:textId="77777777" w:rsidR="00C00624" w:rsidRDefault="00C00624" w:rsidP="00C00624">
            <w:pPr>
              <w:pStyle w:val="a0"/>
            </w:pP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0CB4901F" w14:textId="77777777" w:rsidR="00C00624" w:rsidRDefault="00C00624" w:rsidP="00C00624">
            <w:pPr>
              <w:pStyle w:val="a0"/>
            </w:pP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>; }</w:t>
            </w:r>
          </w:p>
          <w:p w14:paraId="0609A2E6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ABAF66C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18C4ECC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EB7BF79" w14:textId="77777777" w:rsidR="00C00624" w:rsidRDefault="00C00624" w:rsidP="00C00624">
            <w:pPr>
              <w:pStyle w:val="a0"/>
            </w:pPr>
          </w:p>
          <w:p w14:paraId="1A397D38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2A85955A" w14:textId="77777777" w:rsidR="00C00624" w:rsidRDefault="00C00624" w:rsidP="00C00624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 = 0; i &lt; 2; ++i) { </w:t>
            </w:r>
            <w:r>
              <w:rPr>
                <w:color w:val="BF5F3F"/>
              </w:rPr>
              <w:t>%&gt;</w:t>
            </w:r>
          </w:p>
          <w:p w14:paraId="61BF6686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6CD11CD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a = 2; a &lt;= 5; ++a) { </w:t>
            </w:r>
            <w:r>
              <w:rPr>
                <w:color w:val="BF5F3F"/>
              </w:rPr>
              <w:t>%&gt;</w:t>
            </w:r>
          </w:p>
          <w:p w14:paraId="0430A744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CF290E">
              <w:rPr>
                <w:color w:val="BF5F3F"/>
                <w:shd w:val="clear" w:color="auto" w:fill="FFFF99"/>
              </w:rPr>
              <w:t>&lt;%</w:t>
            </w:r>
            <w:r w:rsidRPr="00CF290E">
              <w:rPr>
                <w:color w:val="000000"/>
                <w:shd w:val="clear" w:color="auto" w:fill="FFFF99"/>
              </w:rPr>
              <w:t xml:space="preserve"> String color =  (i + a) % 2 == 0 ? </w:t>
            </w:r>
            <w:r w:rsidRPr="00CF290E">
              <w:rPr>
                <w:shd w:val="clear" w:color="auto" w:fill="FFFF99"/>
              </w:rPr>
              <w:t>"#ddffdd"</w:t>
            </w:r>
            <w:r w:rsidRPr="00CF290E">
              <w:rPr>
                <w:color w:val="000000"/>
                <w:shd w:val="clear" w:color="auto" w:fill="FFFF99"/>
              </w:rPr>
              <w:t xml:space="preserve"> : </w:t>
            </w:r>
            <w:r w:rsidRPr="00CF290E">
              <w:rPr>
                <w:shd w:val="clear" w:color="auto" w:fill="FFFF99"/>
              </w:rPr>
              <w:t>"#ffffdd"</w:t>
            </w:r>
            <w:r w:rsidRPr="00CF290E">
              <w:rPr>
                <w:color w:val="000000"/>
                <w:shd w:val="clear" w:color="auto" w:fill="FFFF99"/>
              </w:rPr>
              <w:t xml:space="preserve">; </w:t>
            </w:r>
            <w:r w:rsidRPr="00CF290E">
              <w:rPr>
                <w:color w:val="BF5F3F"/>
                <w:shd w:val="clear" w:color="auto" w:fill="FFFF99"/>
              </w:rPr>
              <w:t>%&gt;</w:t>
            </w:r>
          </w:p>
          <w:p w14:paraId="598D7B3F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</w:t>
            </w:r>
            <w:r>
              <w:t>'background: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color </w:t>
            </w:r>
            <w:r>
              <w:rPr>
                <w:color w:val="BF5F3F"/>
              </w:rPr>
              <w:t>%&gt;</w:t>
            </w:r>
            <w:r>
              <w:t>'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23BE0BC9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b = 1; b &lt;= 9; ++b) { </w:t>
            </w:r>
            <w:r>
              <w:rPr>
                <w:color w:val="BF5F3F"/>
              </w:rPr>
              <w:t>%&gt;</w:t>
            </w:r>
          </w:p>
          <w:p w14:paraId="4CD6E713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i * 4 + a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x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=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(i * 4 + a) *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rPr>
                <w:color w:val="008080"/>
              </w:rPr>
              <w:t>/&gt;</w:t>
            </w:r>
          </w:p>
          <w:p w14:paraId="6B6BA18F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1B21ED1A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F91C58C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16549A87" w14:textId="77777777" w:rsidR="00C00624" w:rsidRDefault="00C00624" w:rsidP="00C00624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46B8DA86" w14:textId="77777777" w:rsidR="00C00624" w:rsidRDefault="00C00624" w:rsidP="00C00624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3CA42A56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00F8EF0D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68F775F9" w14:textId="77777777" w:rsidR="00C00624" w:rsidRDefault="00C00624" w:rsidP="00C00624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1ED5C29" w14:textId="77777777" w:rsidR="00C00624" w:rsidRPr="00C00624" w:rsidRDefault="00C00624" w:rsidP="00C00624">
            <w:pPr>
              <w:pStyle w:val="a0"/>
              <w:rPr>
                <w:rFonts w:hint="eastAsia"/>
              </w:rPr>
            </w:pPr>
          </w:p>
        </w:tc>
      </w:tr>
    </w:tbl>
    <w:p w14:paraId="45E4F0B0" w14:textId="77777777" w:rsidR="00C00624" w:rsidRPr="00C00624" w:rsidRDefault="00C00624" w:rsidP="00C00624">
      <w:pPr>
        <w:rPr>
          <w:rFonts w:hint="eastAsia"/>
        </w:rPr>
      </w:pPr>
    </w:p>
    <w:p w14:paraId="7B46593F" w14:textId="0705DB25" w:rsidR="00CC110B" w:rsidRDefault="00CC110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7EEC56" w14:textId="36141A21" w:rsidR="00895A25" w:rsidRDefault="00361781" w:rsidP="00AB5E35">
      <w:pPr>
        <w:pStyle w:val="Heading2"/>
      </w:pPr>
      <w:r>
        <w:rPr>
          <w:rFonts w:hint="eastAsia"/>
        </w:rPr>
        <w:lastRenderedPageBreak/>
        <w:t>e</w:t>
      </w:r>
      <w:r>
        <w:t>xam2.jsp</w:t>
      </w:r>
    </w:p>
    <w:p w14:paraId="3C3B3BBB" w14:textId="4BC4C20B" w:rsidR="00361781" w:rsidRPr="00361781" w:rsidRDefault="00361781" w:rsidP="00361781">
      <w:r>
        <w:rPr>
          <w:rFonts w:hint="eastAsia"/>
        </w:rPr>
        <w:t>파일 한 개로 구현하라.</w:t>
      </w:r>
    </w:p>
    <w:p w14:paraId="5AAB5D36" w14:textId="3EEF7327" w:rsidR="00AB5E35" w:rsidRDefault="00AB5E35" w:rsidP="00AE41EC"/>
    <w:p w14:paraId="03217DA8" w14:textId="565506CC" w:rsidR="00361781" w:rsidRDefault="007F15FE" w:rsidP="00AE41EC">
      <w:r>
        <w:rPr>
          <w:noProof/>
        </w:rPr>
        <w:drawing>
          <wp:inline distT="0" distB="0" distL="0" distR="0" wp14:anchorId="03156007" wp14:editId="67641A06">
            <wp:extent cx="1626915" cy="1431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133" cy="14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65A" w14:textId="0DD9469D" w:rsidR="002F47AB" w:rsidRDefault="007F15FE" w:rsidP="00AE41EC">
      <w:r>
        <w:rPr>
          <w:rFonts w:hint="eastAsia"/>
        </w:rPr>
        <w:t>최초 실행하면 위와 같이 출력되고</w:t>
      </w:r>
    </w:p>
    <w:p w14:paraId="0D9FAF7E" w14:textId="77777777" w:rsidR="007F15FE" w:rsidRPr="00361781" w:rsidRDefault="007F15FE" w:rsidP="00AE41EC"/>
    <w:p w14:paraId="67363A61" w14:textId="23166B9F" w:rsidR="00AB5E35" w:rsidRDefault="002C1652" w:rsidP="00AE41EC">
      <w:r>
        <w:rPr>
          <w:noProof/>
        </w:rPr>
        <w:drawing>
          <wp:inline distT="0" distB="0" distL="0" distR="0" wp14:anchorId="6536CC76" wp14:editId="2DF026B8">
            <wp:extent cx="1488884" cy="134572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704" cy="1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51E" w14:textId="54AE4295" w:rsidR="002C1652" w:rsidRDefault="002C1652" w:rsidP="00AE41EC">
      <w:r>
        <w:rPr>
          <w:rFonts w:hint="eastAsia"/>
        </w:rPr>
        <w:t>위와 같이 입력한 후 확인 버튼을 클릭하면</w:t>
      </w:r>
    </w:p>
    <w:p w14:paraId="3C3D311C" w14:textId="77777777" w:rsidR="00ED492A" w:rsidRDefault="00ED492A" w:rsidP="00AE41EC"/>
    <w:p w14:paraId="79A0C859" w14:textId="7D743CF0" w:rsidR="002C1652" w:rsidRDefault="002C1652" w:rsidP="00AE41EC">
      <w:r>
        <w:rPr>
          <w:noProof/>
        </w:rPr>
        <w:drawing>
          <wp:inline distT="0" distB="0" distL="0" distR="0" wp14:anchorId="27A078CA" wp14:editId="62BBAB7A">
            <wp:extent cx="1483743" cy="1341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9410" cy="13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454" w14:textId="45F384B5" w:rsidR="002C1652" w:rsidRDefault="002C1652" w:rsidP="00AE41EC">
      <w:r>
        <w:rPr>
          <w:rFonts w:hint="eastAsia"/>
        </w:rPr>
        <w:t>위와 같이 출력되어야 한다.</w:t>
      </w:r>
    </w:p>
    <w:p w14:paraId="2A36E8F3" w14:textId="4A3FC797" w:rsidR="002C1652" w:rsidRDefault="002C1652" w:rsidP="00AE41EC"/>
    <w:p w14:paraId="0BD8C1CD" w14:textId="158F9610" w:rsidR="00722D12" w:rsidRDefault="00722D1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7CAD51" w14:textId="0E0DB89C" w:rsidR="00722D12" w:rsidRDefault="00722D12" w:rsidP="00722D12">
      <w:pPr>
        <w:pStyle w:val="Heading3"/>
      </w:pPr>
      <w:r>
        <w:rPr>
          <w:rFonts w:hint="eastAsia"/>
        </w:rPr>
        <w:lastRenderedPageBreak/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D12" w14:paraId="5B376E76" w14:textId="77777777" w:rsidTr="00722D12">
        <w:tc>
          <w:tcPr>
            <w:tcW w:w="10456" w:type="dxa"/>
          </w:tcPr>
          <w:p w14:paraId="27AA596F" w14:textId="77777777" w:rsidR="00722D12" w:rsidRDefault="00722D12" w:rsidP="00722D12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4D35BFC8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20B27EF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107D238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4187261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78E8CA60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"viewport"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15A8CE99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t xml:space="preserve">"stylesheet"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080A71AB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3B75570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B555285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34BB84C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5AE9F860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CEA60A0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689CD97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FA0F02D" w14:textId="77777777" w:rsidR="00722D12" w:rsidRDefault="00722D12" w:rsidP="00722D12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</w:p>
          <w:p w14:paraId="2C2AAB6A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>String text1 = request.getParameter(</w:t>
            </w:r>
            <w:r>
              <w:t>"text1"</w:t>
            </w:r>
            <w:r>
              <w:rPr>
                <w:color w:val="000000"/>
              </w:rPr>
              <w:t>);</w:t>
            </w:r>
          </w:p>
          <w:p w14:paraId="7BFEDCC4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>String text2 = request.getParameter(</w:t>
            </w:r>
            <w:r>
              <w:t>"text2"</w:t>
            </w:r>
            <w:r>
              <w:rPr>
                <w:color w:val="000000"/>
              </w:rPr>
              <w:t>);</w:t>
            </w:r>
          </w:p>
          <w:p w14:paraId="7B68548B" w14:textId="77777777" w:rsidR="00722D12" w:rsidRDefault="00722D12" w:rsidP="00722D12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text1 = </w:t>
            </w:r>
            <w:r>
              <w:t>"hello"</w:t>
            </w:r>
            <w:r>
              <w:rPr>
                <w:color w:val="000000"/>
              </w:rPr>
              <w:t>;</w:t>
            </w:r>
          </w:p>
          <w:p w14:paraId="6C8056BF" w14:textId="77777777" w:rsidR="00722D12" w:rsidRDefault="00722D12" w:rsidP="00722D12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text2 = </w:t>
            </w:r>
            <w:r>
              <w:t>"world"</w:t>
            </w:r>
            <w:r>
              <w:rPr>
                <w:color w:val="000000"/>
              </w:rPr>
              <w:t>;</w:t>
            </w:r>
          </w:p>
          <w:p w14:paraId="128CE024" w14:textId="77777777" w:rsidR="00722D12" w:rsidRDefault="00722D12" w:rsidP="00722D12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417F7735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"container"</w:t>
            </w:r>
            <w:r>
              <w:rPr>
                <w:color w:val="008080"/>
              </w:rPr>
              <w:t>&gt;</w:t>
            </w:r>
          </w:p>
          <w:p w14:paraId="520CF396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55E99855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7D85E2B8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1457B7FD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"form-control"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"text1"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text1 </w:t>
            </w:r>
            <w:r>
              <w:rPr>
                <w:color w:val="BF5F3F"/>
              </w:rPr>
              <w:t>%&gt;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14:paraId="043A243B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58C8B34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3BC52454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150F8D93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"form-control"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"text2"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text2 </w:t>
            </w:r>
            <w:r>
              <w:rPr>
                <w:color w:val="BF5F3F"/>
              </w:rPr>
              <w:t>%&gt;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14:paraId="10B6F8D4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67487E0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4F8D7251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"submit"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"btn btn-primary"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rFonts w:hint="eastAsia"/>
              </w:rPr>
              <w:t>확인</w:t>
            </w:r>
            <w:r>
              <w:t>"</w:t>
            </w:r>
            <w:r>
              <w:rPr>
                <w:color w:val="008080"/>
              </w:rPr>
              <w:t>&gt;</w:t>
            </w:r>
          </w:p>
          <w:p w14:paraId="00677462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BE876BF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40203822" w14:textId="77777777" w:rsidR="00722D12" w:rsidRDefault="00722D12" w:rsidP="00722D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F1641CD" w14:textId="77777777" w:rsidR="00722D12" w:rsidRDefault="00722D12" w:rsidP="00722D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01CC828" w14:textId="19A25E60" w:rsidR="00722D12" w:rsidRPr="00722D12" w:rsidRDefault="00722D12" w:rsidP="00722D12">
            <w:pPr>
              <w:pStyle w:val="a0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F6FFA3C" w14:textId="77777777" w:rsidR="00722D12" w:rsidRPr="00722D12" w:rsidRDefault="00722D12" w:rsidP="00722D12">
      <w:pPr>
        <w:rPr>
          <w:rFonts w:hint="eastAsia"/>
        </w:rPr>
      </w:pPr>
    </w:p>
    <w:p w14:paraId="0FB8AC00" w14:textId="3AAB32FF" w:rsidR="002C1652" w:rsidRDefault="002C1652" w:rsidP="00AE41EC"/>
    <w:p w14:paraId="54D046EA" w14:textId="6626BCB6" w:rsidR="004976A5" w:rsidRDefault="004976A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2D3284" w14:textId="3DEBAF44" w:rsidR="002C1652" w:rsidRDefault="00CC7421" w:rsidP="00CC7421">
      <w:pPr>
        <w:pStyle w:val="Heading2"/>
      </w:pPr>
      <w:r>
        <w:rPr>
          <w:rFonts w:hint="eastAsia"/>
        </w:rPr>
        <w:lastRenderedPageBreak/>
        <w:t>e</w:t>
      </w:r>
      <w:r>
        <w:t>xam3.jsp</w:t>
      </w:r>
    </w:p>
    <w:p w14:paraId="15AFA2CA" w14:textId="72A92123" w:rsidR="00CC7421" w:rsidRDefault="00CC7421" w:rsidP="00CC7421">
      <w:r>
        <w:rPr>
          <w:rFonts w:hint="eastAsia"/>
        </w:rPr>
        <w:t>파일 한 개로 구현하라.</w:t>
      </w:r>
    </w:p>
    <w:p w14:paraId="5D691D92" w14:textId="77777777" w:rsidR="00CC7421" w:rsidRDefault="00CC7421" w:rsidP="00CC7421"/>
    <w:p w14:paraId="42B59BBE" w14:textId="77777777" w:rsidR="00CC7421" w:rsidRDefault="00CC7421" w:rsidP="00CC7421">
      <w:r>
        <w:rPr>
          <w:noProof/>
        </w:rPr>
        <w:drawing>
          <wp:inline distT="0" distB="0" distL="0" distR="0" wp14:anchorId="32D89EAD" wp14:editId="35D158AF">
            <wp:extent cx="1519107" cy="133709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545" cy="1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799" w14:textId="77777777" w:rsidR="00CC7421" w:rsidRDefault="00CC7421" w:rsidP="00CC7421">
      <w:r>
        <w:rPr>
          <w:rFonts w:hint="eastAsia"/>
        </w:rPr>
        <w:t>최초 실행하면 위와 같이 출력되고</w:t>
      </w:r>
    </w:p>
    <w:p w14:paraId="2546CD2A" w14:textId="17E5D7C5" w:rsidR="00CC7421" w:rsidRDefault="00CE281A" w:rsidP="00CC7421">
      <w:r>
        <w:rPr>
          <w:rFonts w:hint="eastAsia"/>
        </w:rPr>
        <w:t>확인 버튼을 클릭하면 아래와 같이 출력되어야 한다.</w:t>
      </w:r>
    </w:p>
    <w:p w14:paraId="67935C35" w14:textId="77777777" w:rsidR="000844E4" w:rsidRDefault="000844E4" w:rsidP="00CC7421"/>
    <w:p w14:paraId="5996899F" w14:textId="146E0277" w:rsidR="00CE281A" w:rsidRPr="00CC7421" w:rsidRDefault="00CE281A" w:rsidP="00CC7421">
      <w:r>
        <w:rPr>
          <w:noProof/>
        </w:rPr>
        <w:drawing>
          <wp:inline distT="0" distB="0" distL="0" distR="0" wp14:anchorId="5B614E9E" wp14:editId="170285E5">
            <wp:extent cx="1496164" cy="135434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619" cy="13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C46" w14:textId="41E5F7A5" w:rsidR="00CC7421" w:rsidRDefault="00CE281A" w:rsidP="00AE41EC">
      <w:r>
        <w:rPr>
          <w:rFonts w:hint="eastAsia"/>
        </w:rPr>
        <w:t>즉 확인 버튼을 클릭할 때 마다,</w:t>
      </w:r>
      <w:r>
        <w:t xml:space="preserve"> text1, text2 </w:t>
      </w:r>
      <w:r>
        <w:rPr>
          <w:rFonts w:hint="eastAsia"/>
        </w:rPr>
        <w:t>값이 서로 바뀌어야 한다.</w:t>
      </w:r>
    </w:p>
    <w:p w14:paraId="2E5A5F44" w14:textId="443F45D2" w:rsidR="00CE281A" w:rsidRDefault="00CE281A" w:rsidP="00AE41EC"/>
    <w:p w14:paraId="565D0A7E" w14:textId="77777777" w:rsidR="00CE281A" w:rsidRDefault="00CE281A" w:rsidP="00CE281A">
      <w:r>
        <w:rPr>
          <w:noProof/>
        </w:rPr>
        <w:drawing>
          <wp:inline distT="0" distB="0" distL="0" distR="0" wp14:anchorId="24151C98" wp14:editId="5D888A50">
            <wp:extent cx="1488883" cy="134572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6481" cy="13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731E" w14:textId="1B454D93" w:rsidR="00CE281A" w:rsidRDefault="00CE281A" w:rsidP="00CE281A">
      <w:r>
        <w:rPr>
          <w:rFonts w:hint="eastAsia"/>
        </w:rPr>
        <w:t>위와 같이 입력한 후 확인 버튼을 클릭하면</w:t>
      </w:r>
    </w:p>
    <w:p w14:paraId="4CBDBE98" w14:textId="77777777" w:rsidR="000844E4" w:rsidRDefault="000844E4" w:rsidP="00CE281A"/>
    <w:p w14:paraId="4A666C7E" w14:textId="55C58211" w:rsidR="00CE281A" w:rsidRDefault="009C4782" w:rsidP="00AE41EC">
      <w:r>
        <w:rPr>
          <w:noProof/>
        </w:rPr>
        <w:drawing>
          <wp:inline distT="0" distB="0" distL="0" distR="0" wp14:anchorId="7BF04619" wp14:editId="1634906B">
            <wp:extent cx="1493562" cy="13370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2542" cy="13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AE7B" w14:textId="6CDED68C" w:rsidR="009C4782" w:rsidRDefault="009C4782" w:rsidP="00AE41EC">
      <w:r>
        <w:rPr>
          <w:rFonts w:hint="eastAsia"/>
        </w:rPr>
        <w:t>위와 같이 출력되어야 한다.</w:t>
      </w:r>
    </w:p>
    <w:p w14:paraId="05A459C7" w14:textId="365BABD4" w:rsidR="00CE281A" w:rsidRDefault="000844E4" w:rsidP="00AE41EC">
      <w:r>
        <w:rPr>
          <w:rFonts w:hint="eastAsia"/>
        </w:rPr>
        <w:t>다시 확인 버튼을 클릭하면 아래와 같이 출력되어야 한다.</w:t>
      </w:r>
    </w:p>
    <w:p w14:paraId="75DBC412" w14:textId="7B858E2F" w:rsidR="000844E4" w:rsidRPr="00CE281A" w:rsidRDefault="000844E4" w:rsidP="00AE41EC">
      <w:r>
        <w:rPr>
          <w:noProof/>
        </w:rPr>
        <w:drawing>
          <wp:inline distT="0" distB="0" distL="0" distR="0" wp14:anchorId="4DACA6D2" wp14:editId="7388A8F8">
            <wp:extent cx="1488883" cy="134572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6481" cy="13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FDA" w14:textId="77777777" w:rsidR="00CE281A" w:rsidRDefault="00CE281A" w:rsidP="00AE41EC"/>
    <w:p w14:paraId="4C738487" w14:textId="0A4CB764" w:rsidR="004976A5" w:rsidRDefault="004976A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242A34" w14:textId="7BCB4C79" w:rsidR="00CE281A" w:rsidRDefault="004976A5" w:rsidP="004976A5">
      <w:pPr>
        <w:pStyle w:val="Heading3"/>
      </w:pPr>
      <w:r>
        <w:rPr>
          <w:rFonts w:hint="eastAsia"/>
        </w:rPr>
        <w:lastRenderedPageBreak/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76A5" w14:paraId="3E7FCC3A" w14:textId="77777777" w:rsidTr="004976A5">
        <w:tc>
          <w:tcPr>
            <w:tcW w:w="10456" w:type="dxa"/>
          </w:tcPr>
          <w:p w14:paraId="5F421A1A" w14:textId="77777777" w:rsidR="001C3212" w:rsidRDefault="001C3212" w:rsidP="001C3212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05F04B97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6E9081CC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8D053D0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B2C3133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596834D0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"viewport"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0DBEEDC0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t xml:space="preserve">"stylesheet"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70B39E96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5D7D768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46F6E73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1ECF810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6AF53FD2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D9E5C77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F4E20C4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34BC963" w14:textId="77777777" w:rsidR="001C3212" w:rsidRDefault="001C3212" w:rsidP="001C3212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</w:p>
          <w:p w14:paraId="5D7987B2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>String text1 = request.getParameter(</w:t>
            </w:r>
            <w:r>
              <w:t>"text1"</w:t>
            </w:r>
            <w:r>
              <w:rPr>
                <w:color w:val="000000"/>
              </w:rPr>
              <w:t>);</w:t>
            </w:r>
          </w:p>
          <w:p w14:paraId="1A57A25D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>String text2 = request.getParameter(</w:t>
            </w:r>
            <w:r>
              <w:t>"text2"</w:t>
            </w:r>
            <w:r>
              <w:rPr>
                <w:color w:val="000000"/>
              </w:rPr>
              <w:t>);</w:t>
            </w:r>
          </w:p>
          <w:p w14:paraId="2EFC9670" w14:textId="77777777" w:rsidR="001C3212" w:rsidRDefault="001C3212" w:rsidP="001C3212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(text1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text1 = </w:t>
            </w:r>
            <w:r>
              <w:t>"world"</w:t>
            </w:r>
            <w:r>
              <w:rPr>
                <w:color w:val="000000"/>
              </w:rPr>
              <w:t>;</w:t>
            </w:r>
          </w:p>
          <w:p w14:paraId="2B24198F" w14:textId="77777777" w:rsidR="001C3212" w:rsidRDefault="001C3212" w:rsidP="001C3212">
            <w:pPr>
              <w:pStyle w:val="a0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(text2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text2 = </w:t>
            </w:r>
            <w:r>
              <w:t>"hello"</w:t>
            </w:r>
            <w:r>
              <w:rPr>
                <w:color w:val="000000"/>
              </w:rPr>
              <w:t>;</w:t>
            </w:r>
          </w:p>
          <w:p w14:paraId="22F558BF" w14:textId="77777777" w:rsidR="001C3212" w:rsidRDefault="001C3212" w:rsidP="001C3212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395A4A0A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"container"</w:t>
            </w:r>
            <w:r>
              <w:rPr>
                <w:color w:val="008080"/>
              </w:rPr>
              <w:t>&gt;</w:t>
            </w:r>
          </w:p>
          <w:p w14:paraId="57D73361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75DAF098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6B4CE7AF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00611725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"form-control"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"text1"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1C3212">
              <w:rPr>
                <w:color w:val="000000"/>
                <w:highlight w:val="yellow"/>
              </w:rPr>
              <w:t xml:space="preserve">text2 </w:t>
            </w:r>
            <w:r>
              <w:rPr>
                <w:color w:val="BF5F3F"/>
              </w:rPr>
              <w:t>%&gt;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14:paraId="27C18F94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7ADEFE4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76D8DEDB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text2: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78EA8060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"form-control"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"text2"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1C3212">
              <w:rPr>
                <w:color w:val="000000"/>
                <w:highlight w:val="yellow"/>
              </w:rPr>
              <w:t xml:space="preserve">text1 </w:t>
            </w:r>
            <w:r>
              <w:rPr>
                <w:color w:val="BF5F3F"/>
              </w:rPr>
              <w:t>%&gt;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14:paraId="574BD6CA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37BDD3A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11E2A562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"submit"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"btn btn-primary"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rFonts w:hint="eastAsia"/>
              </w:rPr>
              <w:t>확인</w:t>
            </w:r>
            <w:r>
              <w:t>"</w:t>
            </w:r>
            <w:r>
              <w:rPr>
                <w:color w:val="008080"/>
              </w:rPr>
              <w:t>&gt;</w:t>
            </w:r>
          </w:p>
          <w:p w14:paraId="3EEF53A1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E6815B6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7A15D93B" w14:textId="77777777" w:rsidR="001C3212" w:rsidRDefault="001C3212" w:rsidP="001C3212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33B9EDA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149D2C3" w14:textId="77777777" w:rsidR="001C3212" w:rsidRDefault="001C3212" w:rsidP="001C3212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9E7D915" w14:textId="77777777" w:rsidR="004976A5" w:rsidRDefault="004976A5" w:rsidP="001C3212">
            <w:pPr>
              <w:pStyle w:val="a0"/>
              <w:rPr>
                <w:rFonts w:hint="eastAsia"/>
              </w:rPr>
            </w:pPr>
          </w:p>
        </w:tc>
      </w:tr>
    </w:tbl>
    <w:p w14:paraId="4141BED5" w14:textId="77777777" w:rsidR="004976A5" w:rsidRPr="004976A5" w:rsidRDefault="004976A5" w:rsidP="004976A5">
      <w:pPr>
        <w:rPr>
          <w:rFonts w:hint="eastAsia"/>
        </w:rPr>
      </w:pPr>
    </w:p>
    <w:p w14:paraId="0C464176" w14:textId="61521C2B" w:rsidR="00CC7421" w:rsidRDefault="00CC7421" w:rsidP="00AE41EC"/>
    <w:p w14:paraId="260F962F" w14:textId="582733D8" w:rsidR="001C3212" w:rsidRDefault="001C321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D04477" w14:textId="5C6672E1" w:rsidR="00895A25" w:rsidRDefault="00895A25" w:rsidP="00895A25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0844E4">
        <w:t>4</w:t>
      </w:r>
      <w:r>
        <w:t>.jsp</w:t>
      </w:r>
    </w:p>
    <w:p w14:paraId="06C496A9" w14:textId="3F014684" w:rsidR="00361781" w:rsidRDefault="00361781" w:rsidP="00361781">
      <w:r>
        <w:rPr>
          <w:rFonts w:hint="eastAsia"/>
        </w:rPr>
        <w:t>파일 한 개로 구현하라.</w:t>
      </w:r>
    </w:p>
    <w:p w14:paraId="54E16A74" w14:textId="77777777" w:rsidR="000607AC" w:rsidRPr="000607AC" w:rsidRDefault="000607AC" w:rsidP="000607AC"/>
    <w:p w14:paraId="691B236D" w14:textId="68914604" w:rsidR="00895A25" w:rsidRDefault="009320EF" w:rsidP="00895A25">
      <w:r>
        <w:rPr>
          <w:noProof/>
        </w:rPr>
        <w:drawing>
          <wp:inline distT="0" distB="0" distL="0" distR="0" wp14:anchorId="2837EEEE" wp14:editId="00FDE081">
            <wp:extent cx="1759789" cy="93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646" cy="9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9122" w14:textId="73A18FC4" w:rsidR="000607AC" w:rsidRDefault="000607AC" w:rsidP="00895A25">
      <w:r>
        <w:rPr>
          <w:rFonts w:hint="eastAsia"/>
        </w:rPr>
        <w:t>최초 실행하면 위와 같이 출력되고</w:t>
      </w:r>
    </w:p>
    <w:p w14:paraId="5F3BD4AD" w14:textId="53D5098C" w:rsidR="000607AC" w:rsidRDefault="000607AC" w:rsidP="00895A25">
      <w:r>
        <w:rPr>
          <w:rFonts w:hint="eastAsia"/>
        </w:rPr>
        <w:t>확인 버튼을 클릭하면</w:t>
      </w:r>
      <w:r w:rsidR="00E010A6">
        <w:rPr>
          <w:rFonts w:hint="eastAsia"/>
        </w:rPr>
        <w:t xml:space="preserve"> 아래와 같이 출력된다.</w:t>
      </w:r>
    </w:p>
    <w:p w14:paraId="462C4775" w14:textId="5C4B9F7E" w:rsidR="00A944FD" w:rsidRDefault="00A944FD" w:rsidP="00895A25">
      <w:r>
        <w:rPr>
          <w:noProof/>
        </w:rPr>
        <w:drawing>
          <wp:inline distT="0" distB="0" distL="0" distR="0" wp14:anchorId="59973C63" wp14:editId="62CC3CB7">
            <wp:extent cx="1699857" cy="897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6235" cy="9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7F36" w14:textId="08D84A9A" w:rsidR="00E010A6" w:rsidRDefault="00E010A6" w:rsidP="00895A25">
      <w:r>
        <w:rPr>
          <w:rFonts w:hint="eastAsia"/>
        </w:rPr>
        <w:t>확인 버튼을 클릭 할 때 마다,</w:t>
      </w:r>
      <w:r>
        <w:t xml:space="preserve"> </w:t>
      </w:r>
      <w:r>
        <w:rPr>
          <w:rFonts w:hint="eastAsia"/>
        </w:rPr>
        <w:t xml:space="preserve">숫자가 </w:t>
      </w:r>
      <w:r>
        <w:t>1</w:t>
      </w:r>
      <w:r>
        <w:rPr>
          <w:rFonts w:hint="eastAsia"/>
        </w:rPr>
        <w:t>씩 증가해야 한다.</w:t>
      </w:r>
    </w:p>
    <w:p w14:paraId="6CB2A8D2" w14:textId="6D442E13" w:rsidR="00E010A6" w:rsidRDefault="00996813" w:rsidP="00895A25">
      <w:r>
        <w:rPr>
          <w:noProof/>
        </w:rPr>
        <w:drawing>
          <wp:inline distT="0" distB="0" distL="0" distR="0" wp14:anchorId="6BA87660" wp14:editId="6B99E253">
            <wp:extent cx="1561381" cy="79179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998" cy="7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2E44" w14:textId="3AF230DC" w:rsidR="00E010A6" w:rsidRDefault="00E010A6" w:rsidP="00895A25"/>
    <w:p w14:paraId="78494E32" w14:textId="6630DE11" w:rsidR="009320EF" w:rsidRDefault="009320EF" w:rsidP="00895A25"/>
    <w:p w14:paraId="7BC41B26" w14:textId="2D526D01" w:rsidR="009320EF" w:rsidRDefault="009320EF" w:rsidP="00895A25"/>
    <w:p w14:paraId="4E2C7DEE" w14:textId="4A57244A" w:rsidR="009320EF" w:rsidRDefault="00CF0AE9" w:rsidP="00CF0AE9">
      <w:pPr>
        <w:pStyle w:val="Heading3"/>
      </w:pPr>
      <w:r>
        <w:rPr>
          <w:rFonts w:hint="eastAsia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0AE9" w14:paraId="644FFB94" w14:textId="77777777" w:rsidTr="00CF0AE9">
        <w:tc>
          <w:tcPr>
            <w:tcW w:w="10456" w:type="dxa"/>
          </w:tcPr>
          <w:p w14:paraId="7F612231" w14:textId="77777777" w:rsidR="00CF0AE9" w:rsidRDefault="00CF0AE9" w:rsidP="00CF0AE9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4C69B9DF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F0C7476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6BDC7B2D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46E62EA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19D55E56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"viewport"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2990CCFB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t xml:space="preserve">"stylesheet"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3147474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2C4539E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0C8A732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CC2F7FE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input.form-control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7EB0820B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479D7BB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15604F6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093E04" w14:textId="77777777" w:rsidR="00CF0AE9" w:rsidRDefault="00CF0AE9" w:rsidP="00CF0AE9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</w:p>
          <w:p w14:paraId="499CE177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>String s = request.getParameter(</w:t>
            </w:r>
            <w:r>
              <w:t>"number1"</w:t>
            </w:r>
            <w:r>
              <w:rPr>
                <w:color w:val="000000"/>
              </w:rPr>
              <w:t>);</w:t>
            </w:r>
          </w:p>
          <w:p w14:paraId="22826D0C" w14:textId="77777777" w:rsidR="00CF0AE9" w:rsidRDefault="00CF0AE9" w:rsidP="00CF0AE9">
            <w:pPr>
              <w:pStyle w:val="a0"/>
            </w:pP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number1 = (s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? 0 : Integer.parseInt(s) + 1;</w:t>
            </w:r>
          </w:p>
          <w:p w14:paraId="009E1E89" w14:textId="77777777" w:rsidR="00CF0AE9" w:rsidRDefault="00CF0AE9" w:rsidP="00CF0AE9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4D061196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"container"</w:t>
            </w:r>
            <w:r>
              <w:rPr>
                <w:color w:val="008080"/>
              </w:rPr>
              <w:t>&gt;</w:t>
            </w:r>
          </w:p>
          <w:p w14:paraId="7CDD7A96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57B4C2A7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4C9C6BBD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number1: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14:paraId="27DE2128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"form-control"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"number1"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number1 </w:t>
            </w:r>
            <w:r>
              <w:rPr>
                <w:color w:val="BF5F3F"/>
              </w:rPr>
              <w:t>%&gt;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14:paraId="0FAAB9CD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3A69EC7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"form-group"</w:t>
            </w:r>
            <w:r>
              <w:rPr>
                <w:color w:val="008080"/>
              </w:rPr>
              <w:t>&gt;</w:t>
            </w:r>
          </w:p>
          <w:p w14:paraId="4A25FFB3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"submit"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"btn btn-primary"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>"</w:t>
            </w:r>
            <w:r>
              <w:rPr>
                <w:rFonts w:hint="eastAsia"/>
              </w:rPr>
              <w:t>확인</w:t>
            </w:r>
            <w:r>
              <w:t>"</w:t>
            </w:r>
            <w:r>
              <w:rPr>
                <w:color w:val="008080"/>
              </w:rPr>
              <w:t>&gt;</w:t>
            </w:r>
          </w:p>
          <w:p w14:paraId="2ECF53D7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2D02277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65C71462" w14:textId="77777777" w:rsidR="00CF0AE9" w:rsidRDefault="00CF0AE9" w:rsidP="00CF0AE9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165D5AF" w14:textId="77777777" w:rsidR="00CF0AE9" w:rsidRDefault="00CF0AE9" w:rsidP="00CF0AE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04B5030" w14:textId="31D6098B" w:rsidR="00CF0AE9" w:rsidRPr="00CF0AE9" w:rsidRDefault="00CF0AE9" w:rsidP="00CF0AE9">
            <w:pPr>
              <w:pStyle w:val="a0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0C17F909" w14:textId="77777777" w:rsidR="00CF0AE9" w:rsidRPr="00CF0AE9" w:rsidRDefault="00CF0AE9" w:rsidP="00CF0AE9">
      <w:pPr>
        <w:rPr>
          <w:rFonts w:hint="eastAsia"/>
        </w:rPr>
      </w:pPr>
    </w:p>
    <w:sectPr w:rsidR="00CF0AE9" w:rsidRPr="00CF0AE9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B484" w14:textId="77777777" w:rsidR="00214EDA" w:rsidRDefault="00214EDA" w:rsidP="00B12C18">
      <w:r>
        <w:separator/>
      </w:r>
    </w:p>
  </w:endnote>
  <w:endnote w:type="continuationSeparator" w:id="0">
    <w:p w14:paraId="70BCD02B" w14:textId="77777777" w:rsidR="00214EDA" w:rsidRDefault="00214ED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8F62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37DC637E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11FF3" w14:textId="77777777" w:rsidR="00214EDA" w:rsidRDefault="00214EDA" w:rsidP="00B12C18">
      <w:r>
        <w:separator/>
      </w:r>
    </w:p>
  </w:footnote>
  <w:footnote w:type="continuationSeparator" w:id="0">
    <w:p w14:paraId="5DC7598E" w14:textId="77777777" w:rsidR="00214EDA" w:rsidRDefault="00214ED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EC"/>
    <w:rsid w:val="00055854"/>
    <w:rsid w:val="000607AC"/>
    <w:rsid w:val="000844E4"/>
    <w:rsid w:val="000A2736"/>
    <w:rsid w:val="000A7C79"/>
    <w:rsid w:val="000B2011"/>
    <w:rsid w:val="000C038C"/>
    <w:rsid w:val="000C21E4"/>
    <w:rsid w:val="000F25E2"/>
    <w:rsid w:val="000F7DDA"/>
    <w:rsid w:val="0011439A"/>
    <w:rsid w:val="001C3212"/>
    <w:rsid w:val="00200BD8"/>
    <w:rsid w:val="00214EDA"/>
    <w:rsid w:val="002161B8"/>
    <w:rsid w:val="00271BDF"/>
    <w:rsid w:val="002A7622"/>
    <w:rsid w:val="002C1652"/>
    <w:rsid w:val="002F238A"/>
    <w:rsid w:val="002F47AB"/>
    <w:rsid w:val="00361781"/>
    <w:rsid w:val="00444D9D"/>
    <w:rsid w:val="00471C33"/>
    <w:rsid w:val="00475A36"/>
    <w:rsid w:val="00493155"/>
    <w:rsid w:val="004976A5"/>
    <w:rsid w:val="00530E33"/>
    <w:rsid w:val="005C7255"/>
    <w:rsid w:val="005D3D13"/>
    <w:rsid w:val="00640D02"/>
    <w:rsid w:val="00641254"/>
    <w:rsid w:val="006741D0"/>
    <w:rsid w:val="00722D12"/>
    <w:rsid w:val="00730659"/>
    <w:rsid w:val="007F15FE"/>
    <w:rsid w:val="007F6AC6"/>
    <w:rsid w:val="00806557"/>
    <w:rsid w:val="00895A25"/>
    <w:rsid w:val="008A268A"/>
    <w:rsid w:val="008A2913"/>
    <w:rsid w:val="00905752"/>
    <w:rsid w:val="009320EF"/>
    <w:rsid w:val="00934C62"/>
    <w:rsid w:val="009879A8"/>
    <w:rsid w:val="009904ED"/>
    <w:rsid w:val="00996813"/>
    <w:rsid w:val="009C4782"/>
    <w:rsid w:val="00A6659D"/>
    <w:rsid w:val="00A944FD"/>
    <w:rsid w:val="00A95E88"/>
    <w:rsid w:val="00AB5E35"/>
    <w:rsid w:val="00AE41EC"/>
    <w:rsid w:val="00B12C18"/>
    <w:rsid w:val="00B16E53"/>
    <w:rsid w:val="00B33FB0"/>
    <w:rsid w:val="00B551BF"/>
    <w:rsid w:val="00BF6068"/>
    <w:rsid w:val="00BF77BD"/>
    <w:rsid w:val="00C00624"/>
    <w:rsid w:val="00C13C30"/>
    <w:rsid w:val="00C352DD"/>
    <w:rsid w:val="00C50C95"/>
    <w:rsid w:val="00C6092D"/>
    <w:rsid w:val="00CC110B"/>
    <w:rsid w:val="00CC7421"/>
    <w:rsid w:val="00CE281A"/>
    <w:rsid w:val="00CF0AE9"/>
    <w:rsid w:val="00CF290E"/>
    <w:rsid w:val="00D64E5F"/>
    <w:rsid w:val="00DF6BA9"/>
    <w:rsid w:val="00E010A6"/>
    <w:rsid w:val="00E422CC"/>
    <w:rsid w:val="00E45ADE"/>
    <w:rsid w:val="00E50655"/>
    <w:rsid w:val="00ED492A"/>
    <w:rsid w:val="00F12B13"/>
    <w:rsid w:val="00F537CB"/>
    <w:rsid w:val="00F5549F"/>
    <w:rsid w:val="00F579D5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3814"/>
  <w15:chartTrackingRefBased/>
  <w15:docId w15:val="{7522CBB9-B181-451B-A59A-9BB4F289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c704e2ecda408483/A/office%20templates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5407-ACB7-4AEA-83C5-AFEB1F21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</Template>
  <TotalTime>37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40</cp:revision>
  <dcterms:created xsi:type="dcterms:W3CDTF">2018-03-26T03:28:00Z</dcterms:created>
  <dcterms:modified xsi:type="dcterms:W3CDTF">2018-04-09T01:31:00Z</dcterms:modified>
</cp:coreProperties>
</file>